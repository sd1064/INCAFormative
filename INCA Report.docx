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34" w:rsidRDefault="008D1B34">
      <w:r>
        <w:t>INCA Report</w:t>
      </w:r>
    </w:p>
    <w:p w:rsidR="000B604E" w:rsidRDefault="000B604E" w:rsidP="000B604E">
      <w:pPr>
        <w:pStyle w:val="ListParagraph"/>
        <w:numPr>
          <w:ilvl w:val="0"/>
          <w:numId w:val="1"/>
        </w:numPr>
      </w:pPr>
      <w:r>
        <w:t>Original Data had 22 variables</w:t>
      </w:r>
    </w:p>
    <w:p w:rsidR="000B604E" w:rsidRDefault="000B604E" w:rsidP="000B604E">
      <w:pPr>
        <w:pStyle w:val="ListParagraph"/>
        <w:numPr>
          <w:ilvl w:val="0"/>
          <w:numId w:val="1"/>
        </w:numPr>
      </w:pPr>
      <w:r>
        <w:t xml:space="preserve">This </w:t>
      </w:r>
      <w:proofErr w:type="gramStart"/>
      <w:r>
        <w:t>was then reduced</w:t>
      </w:r>
      <w:proofErr w:type="gramEnd"/>
      <w:r>
        <w:t xml:space="preserve"> to give three different subsets of the original data.</w:t>
      </w:r>
    </w:p>
    <w:p w:rsidR="000B604E" w:rsidRDefault="000B604E" w:rsidP="000B604E">
      <w:pPr>
        <w:pStyle w:val="ListParagraph"/>
        <w:numPr>
          <w:ilvl w:val="1"/>
          <w:numId w:val="1"/>
        </w:numPr>
      </w:pPr>
      <w:proofErr w:type="spellStart"/>
      <w:r>
        <w:t>InputBase</w:t>
      </w:r>
      <w:proofErr w:type="spellEnd"/>
    </w:p>
    <w:p w:rsidR="000B604E" w:rsidRDefault="000B604E" w:rsidP="000B604E">
      <w:pPr>
        <w:pStyle w:val="ListParagraph"/>
        <w:numPr>
          <w:ilvl w:val="2"/>
          <w:numId w:val="1"/>
        </w:numPr>
      </w:pPr>
      <w:r>
        <w:t xml:space="preserve">Contains every variable but ones that would be inappropriate to include </w:t>
      </w:r>
    </w:p>
    <w:p w:rsidR="000B604E" w:rsidRDefault="000B604E" w:rsidP="000B604E">
      <w:pPr>
        <w:pStyle w:val="ListParagraph"/>
        <w:numPr>
          <w:ilvl w:val="1"/>
          <w:numId w:val="1"/>
        </w:numPr>
      </w:pPr>
      <w:r>
        <w:t>Input</w:t>
      </w:r>
    </w:p>
    <w:p w:rsidR="000B604E" w:rsidRDefault="000B604E" w:rsidP="000B604E">
      <w:pPr>
        <w:pStyle w:val="ListParagraph"/>
        <w:numPr>
          <w:ilvl w:val="2"/>
          <w:numId w:val="1"/>
        </w:numPr>
      </w:pPr>
      <w:r>
        <w:t xml:space="preserve">One with </w:t>
      </w:r>
      <w:proofErr w:type="spellStart"/>
      <w:r>
        <w:t>vars</w:t>
      </w:r>
      <w:proofErr w:type="spellEnd"/>
      <w:r>
        <w:t xml:space="preserve"> removed by me using </w:t>
      </w:r>
      <w:proofErr w:type="spellStart"/>
      <w:r>
        <w:t>plotmatrix</w:t>
      </w:r>
      <w:proofErr w:type="spellEnd"/>
    </w:p>
    <w:p w:rsidR="00962197" w:rsidRDefault="00962197" w:rsidP="000B604E">
      <w:pPr>
        <w:pStyle w:val="ListParagraph"/>
        <w:numPr>
          <w:ilvl w:val="2"/>
          <w:numId w:val="1"/>
        </w:numPr>
      </w:pPr>
      <w:r>
        <w:t>Show plot matrix</w:t>
      </w:r>
    </w:p>
    <w:p w:rsidR="00962197" w:rsidRDefault="00962197" w:rsidP="000B604E">
      <w:pPr>
        <w:pStyle w:val="ListParagraph"/>
        <w:numPr>
          <w:ilvl w:val="2"/>
          <w:numId w:val="1"/>
        </w:numPr>
      </w:pPr>
      <w:r>
        <w:t xml:space="preserve">Why I chose those </w:t>
      </w:r>
      <w:proofErr w:type="spellStart"/>
      <w:r>
        <w:t>vars</w:t>
      </w:r>
      <w:proofErr w:type="spellEnd"/>
    </w:p>
    <w:p w:rsidR="00962197" w:rsidRDefault="00962197" w:rsidP="000B604E">
      <w:pPr>
        <w:pStyle w:val="ListParagraph"/>
        <w:numPr>
          <w:ilvl w:val="2"/>
          <w:numId w:val="1"/>
        </w:numPr>
      </w:pPr>
      <w:r>
        <w:t>Which ones I removed</w:t>
      </w:r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>% Plot matrices of Jitter attributes</w:t>
      </w:r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>% Plot matrices of shimmer attributes</w:t>
      </w:r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>% Plot matrices of rest</w:t>
      </w:r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% From this can see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Jitter:RAP</w:t>
      </w:r>
      <w:proofErr w:type="spellEnd"/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Jitter:DDP</w:t>
      </w:r>
      <w:proofErr w:type="spellEnd"/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 correlated</w:t>
      </w:r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% From this can see Shimmer:APQ3 and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Shimmer:DDA</w:t>
      </w:r>
      <w:proofErr w:type="spellEnd"/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 correlated</w:t>
      </w:r>
      <w:bookmarkStart w:id="0" w:name="_GoBack"/>
      <w:bookmarkEnd w:id="0"/>
    </w:p>
    <w:p w:rsidR="00547A25" w:rsidRPr="00B263C8" w:rsidRDefault="000A186F" w:rsidP="00547A2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% So can remove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Jitter:RAP</w:t>
      </w:r>
      <w:proofErr w:type="spellEnd"/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 and Shimmer:ADPQ3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vars</w:t>
      </w:r>
      <w:proofErr w:type="spellEnd"/>
    </w:p>
    <w:p w:rsidR="00B263C8" w:rsidRDefault="00B263C8" w:rsidP="00B2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3C8" w:rsidRPr="00B263C8" w:rsidRDefault="00B263C8" w:rsidP="00B263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B263C8">
        <w:drawing>
          <wp:inline distT="0" distB="0" distL="0" distR="0" wp14:anchorId="6B0A7D98" wp14:editId="0C8117D9">
            <wp:extent cx="5731510" cy="4436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25" w:rsidRDefault="00547A25" w:rsidP="00095EC8">
      <w:pPr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sz w:val="24"/>
          <w:szCs w:val="24"/>
        </w:rPr>
      </w:pPr>
    </w:p>
    <w:p w:rsidR="00B263C8" w:rsidRDefault="00B263C8" w:rsidP="00095EC8">
      <w:pPr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sz w:val="24"/>
          <w:szCs w:val="24"/>
        </w:rPr>
      </w:pPr>
    </w:p>
    <w:p w:rsidR="00B263C8" w:rsidRPr="00095EC8" w:rsidRDefault="00B263C8" w:rsidP="00095EC8">
      <w:pPr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sz w:val="24"/>
          <w:szCs w:val="24"/>
        </w:rPr>
      </w:pPr>
    </w:p>
    <w:p w:rsidR="000B604E" w:rsidRDefault="000B604E" w:rsidP="000B604E">
      <w:pPr>
        <w:pStyle w:val="ListParagraph"/>
        <w:numPr>
          <w:ilvl w:val="1"/>
          <w:numId w:val="1"/>
        </w:numPr>
      </w:pPr>
      <w:proofErr w:type="spellStart"/>
      <w:r>
        <w:t>InputPCA</w:t>
      </w:r>
      <w:proofErr w:type="spellEnd"/>
    </w:p>
    <w:p w:rsidR="000B604E" w:rsidRDefault="000B604E" w:rsidP="000B604E">
      <w:pPr>
        <w:pStyle w:val="ListParagraph"/>
        <w:numPr>
          <w:ilvl w:val="2"/>
          <w:numId w:val="1"/>
        </w:numPr>
      </w:pPr>
      <w:r>
        <w:t>Same as input with further variables removed by PCA</w:t>
      </w:r>
    </w:p>
    <w:p w:rsidR="00962197" w:rsidRDefault="00962197" w:rsidP="000B604E">
      <w:pPr>
        <w:pStyle w:val="ListParagraph"/>
        <w:numPr>
          <w:ilvl w:val="2"/>
          <w:numId w:val="1"/>
        </w:numPr>
      </w:pPr>
      <w:r>
        <w:t>How I performed PCA</w:t>
      </w:r>
    </w:p>
    <w:p w:rsidR="00962197" w:rsidRDefault="00962197" w:rsidP="000B604E">
      <w:pPr>
        <w:pStyle w:val="ListParagraph"/>
        <w:numPr>
          <w:ilvl w:val="2"/>
          <w:numId w:val="1"/>
        </w:numPr>
      </w:pPr>
      <w:r>
        <w:lastRenderedPageBreak/>
        <w:t>Add in graph</w:t>
      </w:r>
    </w:p>
    <w:p w:rsidR="00962197" w:rsidRDefault="00962197" w:rsidP="000B604E">
      <w:pPr>
        <w:pStyle w:val="ListParagraph"/>
        <w:numPr>
          <w:ilvl w:val="2"/>
          <w:numId w:val="1"/>
        </w:numPr>
      </w:pPr>
      <w:r>
        <w:t>What variables I ended up removing and why</w:t>
      </w:r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% PCA - Remove more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vars</w:t>
      </w:r>
      <w:proofErr w:type="spellEnd"/>
    </w:p>
    <w:p w:rsidR="000A186F" w:rsidRPr="000A186F" w:rsidRDefault="000A186F" w:rsidP="000A186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% From this can see last 8 </w:t>
      </w:r>
      <w:proofErr w:type="spellStart"/>
      <w:r w:rsidRPr="000A186F">
        <w:rPr>
          <w:rFonts w:ascii="Courier New" w:hAnsi="Courier New" w:cs="Courier New"/>
          <w:color w:val="228B22"/>
          <w:sz w:val="20"/>
          <w:szCs w:val="20"/>
        </w:rPr>
        <w:t>vars</w:t>
      </w:r>
      <w:proofErr w:type="spellEnd"/>
      <w:r w:rsidRPr="000A186F">
        <w:rPr>
          <w:rFonts w:ascii="Courier New" w:hAnsi="Courier New" w:cs="Courier New"/>
          <w:color w:val="228B22"/>
          <w:sz w:val="20"/>
          <w:szCs w:val="20"/>
        </w:rPr>
        <w:t xml:space="preserve"> have an eigenvalue &lt; </w:t>
      </w:r>
      <w:r w:rsidR="008F39E7" w:rsidRPr="000A186F">
        <w:rPr>
          <w:rFonts w:ascii="Courier New" w:hAnsi="Courier New" w:cs="Courier New"/>
          <w:color w:val="228B22"/>
          <w:sz w:val="20"/>
          <w:szCs w:val="20"/>
        </w:rPr>
        <w:t>0.000</w:t>
      </w:r>
    </w:p>
    <w:p w:rsidR="00250532" w:rsidRDefault="00250532" w:rsidP="00250532">
      <w:pPr>
        <w:pStyle w:val="ListParagraph"/>
        <w:numPr>
          <w:ilvl w:val="1"/>
          <w:numId w:val="1"/>
        </w:numPr>
      </w:pPr>
      <w:r>
        <w:t>Why I did this:</w:t>
      </w:r>
    </w:p>
    <w:p w:rsidR="00250532" w:rsidRDefault="00250532" w:rsidP="00250532">
      <w:pPr>
        <w:pStyle w:val="ListParagraph"/>
        <w:numPr>
          <w:ilvl w:val="2"/>
          <w:numId w:val="1"/>
        </w:numPr>
      </w:pPr>
      <w:r>
        <w:t>Wanted to see the effect of removing variables</w:t>
      </w:r>
    </w:p>
    <w:p w:rsidR="00250532" w:rsidRDefault="00250532" w:rsidP="00250532">
      <w:pPr>
        <w:pStyle w:val="ListParagraph"/>
        <w:numPr>
          <w:ilvl w:val="2"/>
          <w:numId w:val="1"/>
        </w:numPr>
      </w:pPr>
      <w:r>
        <w:t xml:space="preserve">See if performance increased or </w:t>
      </w:r>
      <w:proofErr w:type="spellStart"/>
      <w:r>
        <w:t>decresased</w:t>
      </w:r>
      <w:proofErr w:type="spellEnd"/>
    </w:p>
    <w:p w:rsidR="00250532" w:rsidRDefault="00250532" w:rsidP="00250532">
      <w:pPr>
        <w:pStyle w:val="ListParagraph"/>
        <w:numPr>
          <w:ilvl w:val="1"/>
          <w:numId w:val="1"/>
        </w:numPr>
      </w:pPr>
      <w:r>
        <w:t>What happened</w:t>
      </w:r>
    </w:p>
    <w:p w:rsidR="00962197" w:rsidRDefault="00962197" w:rsidP="00962197">
      <w:pPr>
        <w:pStyle w:val="ListParagraph"/>
        <w:numPr>
          <w:ilvl w:val="0"/>
          <w:numId w:val="1"/>
        </w:numPr>
      </w:pPr>
      <w:r>
        <w:t>Validating the data</w:t>
      </w:r>
    </w:p>
    <w:p w:rsidR="00962197" w:rsidRDefault="00B321BF" w:rsidP="00962197">
      <w:pPr>
        <w:pStyle w:val="ListParagraph"/>
        <w:numPr>
          <w:ilvl w:val="1"/>
          <w:numId w:val="1"/>
        </w:numPr>
      </w:pPr>
      <w:r>
        <w:t xml:space="preserve">Need to check data was in the right format </w:t>
      </w:r>
    </w:p>
    <w:p w:rsidR="000B604E" w:rsidRDefault="000B604E" w:rsidP="000B604E">
      <w:pPr>
        <w:pStyle w:val="ListParagraph"/>
        <w:numPr>
          <w:ilvl w:val="0"/>
          <w:numId w:val="1"/>
        </w:numPr>
      </w:pPr>
      <w:r>
        <w:t>When using this data with each neural network I will split it (by hand) into the three sets; training, test and validate.</w:t>
      </w:r>
    </w:p>
    <w:p w:rsidR="000B604E" w:rsidRDefault="000B604E" w:rsidP="000B604E">
      <w:pPr>
        <w:pStyle w:val="ListParagraph"/>
        <w:numPr>
          <w:ilvl w:val="1"/>
          <w:numId w:val="1"/>
        </w:numPr>
      </w:pPr>
      <w:r>
        <w:t>Training</w:t>
      </w:r>
    </w:p>
    <w:p w:rsidR="000B604E" w:rsidRDefault="000B604E" w:rsidP="000B604E">
      <w:pPr>
        <w:pStyle w:val="ListParagraph"/>
        <w:numPr>
          <w:ilvl w:val="2"/>
          <w:numId w:val="1"/>
        </w:numPr>
      </w:pPr>
      <w:r>
        <w:t>Training will have the data from index 1:</w:t>
      </w:r>
      <w:r w:rsidR="005148B5">
        <w:t>2928</w:t>
      </w:r>
      <w:r>
        <w:t xml:space="preserve">. </w:t>
      </w:r>
    </w:p>
    <w:p w:rsidR="000B604E" w:rsidRDefault="000B604E" w:rsidP="000B604E">
      <w:pPr>
        <w:pStyle w:val="ListParagraph"/>
        <w:numPr>
          <w:ilvl w:val="2"/>
          <w:numId w:val="1"/>
        </w:numPr>
      </w:pPr>
      <w:r>
        <w:t>This is the first 21 patients.</w:t>
      </w:r>
    </w:p>
    <w:p w:rsidR="005148B5" w:rsidRDefault="005148B5" w:rsidP="005148B5">
      <w:pPr>
        <w:pStyle w:val="ListParagraph"/>
        <w:numPr>
          <w:ilvl w:val="1"/>
          <w:numId w:val="1"/>
        </w:numPr>
      </w:pPr>
      <w:r>
        <w:t>Validation</w:t>
      </w:r>
    </w:p>
    <w:p w:rsidR="005148B5" w:rsidRDefault="005148B5" w:rsidP="005148B5">
      <w:pPr>
        <w:pStyle w:val="ListParagraph"/>
        <w:numPr>
          <w:ilvl w:val="2"/>
          <w:numId w:val="1"/>
        </w:numPr>
      </w:pPr>
      <w:r>
        <w:t xml:space="preserve">Training will have the data from index 2929:4531. </w:t>
      </w:r>
    </w:p>
    <w:p w:rsidR="005148B5" w:rsidRDefault="005148B5" w:rsidP="005148B5">
      <w:pPr>
        <w:pStyle w:val="ListParagraph"/>
        <w:numPr>
          <w:ilvl w:val="2"/>
          <w:numId w:val="1"/>
        </w:numPr>
      </w:pPr>
      <w:r>
        <w:t>This is the next 11 patients.</w:t>
      </w:r>
    </w:p>
    <w:p w:rsidR="005148B5" w:rsidRDefault="005148B5" w:rsidP="005148B5">
      <w:pPr>
        <w:pStyle w:val="ListParagraph"/>
        <w:numPr>
          <w:ilvl w:val="1"/>
          <w:numId w:val="1"/>
        </w:numPr>
      </w:pPr>
      <w:r>
        <w:t>Test</w:t>
      </w:r>
    </w:p>
    <w:p w:rsidR="005148B5" w:rsidRDefault="005148B5" w:rsidP="005148B5">
      <w:pPr>
        <w:pStyle w:val="ListParagraph"/>
        <w:numPr>
          <w:ilvl w:val="2"/>
          <w:numId w:val="1"/>
        </w:numPr>
      </w:pPr>
      <w:r>
        <w:t>Test will have the data from index 4531:5875</w:t>
      </w:r>
    </w:p>
    <w:p w:rsidR="005148B5" w:rsidRDefault="005148B5" w:rsidP="005148B5">
      <w:pPr>
        <w:pStyle w:val="ListParagraph"/>
        <w:numPr>
          <w:ilvl w:val="2"/>
          <w:numId w:val="1"/>
        </w:numPr>
      </w:pPr>
      <w:r>
        <w:t>This is the last 10 patients</w:t>
      </w:r>
    </w:p>
    <w:p w:rsidR="009157E8" w:rsidRDefault="009157E8" w:rsidP="009157E8">
      <w:pPr>
        <w:pStyle w:val="ListParagraph"/>
        <w:numPr>
          <w:ilvl w:val="1"/>
          <w:numId w:val="1"/>
        </w:numPr>
      </w:pPr>
      <w:r>
        <w:t>Why did I do this</w:t>
      </w:r>
    </w:p>
    <w:p w:rsidR="009157E8" w:rsidRDefault="00962197" w:rsidP="009157E8">
      <w:pPr>
        <w:pStyle w:val="ListParagraph"/>
        <w:numPr>
          <w:ilvl w:val="2"/>
          <w:numId w:val="1"/>
        </w:numPr>
      </w:pPr>
      <w:proofErr w:type="gramStart"/>
      <w:r>
        <w:t>Can’t</w:t>
      </w:r>
      <w:proofErr w:type="gramEnd"/>
      <w:r>
        <w:t xml:space="preserve"> let mat lab split the data itself.</w:t>
      </w:r>
    </w:p>
    <w:p w:rsidR="00962197" w:rsidRDefault="00962197" w:rsidP="009157E8">
      <w:pPr>
        <w:pStyle w:val="ListParagraph"/>
        <w:numPr>
          <w:ilvl w:val="2"/>
          <w:numId w:val="1"/>
        </w:numPr>
      </w:pPr>
      <w:r>
        <w:t>May end up with the same patient in train/test/validate.</w:t>
      </w:r>
    </w:p>
    <w:p w:rsidR="00A50FFB" w:rsidRDefault="00962197" w:rsidP="003952E4">
      <w:pPr>
        <w:pStyle w:val="ListParagraph"/>
        <w:numPr>
          <w:ilvl w:val="2"/>
          <w:numId w:val="1"/>
        </w:numPr>
      </w:pPr>
      <w:r>
        <w:t>Wouldn’t be predicting the score then but learning what individual patients data looked like</w:t>
      </w:r>
    </w:p>
    <w:p w:rsidR="00B263C8" w:rsidRDefault="00B263C8" w:rsidP="00B263C8"/>
    <w:p w:rsidR="00025890" w:rsidRDefault="00D36755" w:rsidP="005E07FE">
      <w:r>
        <w:t>MLP</w:t>
      </w:r>
    </w:p>
    <w:p w:rsidR="00E0264B" w:rsidRDefault="008345C2" w:rsidP="008345C2">
      <w:pPr>
        <w:pStyle w:val="ListParagraph"/>
        <w:numPr>
          <w:ilvl w:val="0"/>
          <w:numId w:val="2"/>
        </w:numPr>
      </w:pPr>
      <w:r>
        <w:t xml:space="preserve">Can see that this is not great </w:t>
      </w:r>
    </w:p>
    <w:p w:rsidR="008345C2" w:rsidRDefault="008345C2" w:rsidP="008345C2">
      <w:pPr>
        <w:pStyle w:val="ListParagraph"/>
        <w:numPr>
          <w:ilvl w:val="0"/>
          <w:numId w:val="2"/>
        </w:numPr>
      </w:pPr>
      <w:r>
        <w:t xml:space="preserve">As an initial pass retry the ones highlighted with different training </w:t>
      </w:r>
      <w:proofErr w:type="spellStart"/>
      <w:r>
        <w:t>params</w:t>
      </w:r>
      <w:proofErr w:type="spellEnd"/>
    </w:p>
    <w:tbl>
      <w:tblPr>
        <w:tblW w:w="9260" w:type="dxa"/>
        <w:tblLook w:val="04A0" w:firstRow="1" w:lastRow="0" w:firstColumn="1" w:lastColumn="0" w:noHBand="0" w:noVBand="1"/>
      </w:tblPr>
      <w:tblGrid>
        <w:gridCol w:w="1120"/>
        <w:gridCol w:w="950"/>
        <w:gridCol w:w="959"/>
        <w:gridCol w:w="1053"/>
        <w:gridCol w:w="948"/>
        <w:gridCol w:w="1325"/>
        <w:gridCol w:w="1272"/>
        <w:gridCol w:w="1633"/>
      </w:tblGrid>
      <w:tr w:rsidR="00E63180" w:rsidRPr="00E63180" w:rsidTr="00E63180">
        <w:trPr>
          <w:trHeight w:val="91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Data Used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Hidden Layer Sizes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Run Number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MSE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Epoch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Training-Regression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Validation-Regression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Test-Regression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inputBase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81.436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2.666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-0.045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90.54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107.01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6.666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-0.144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154.186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90.354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[5 10]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81.593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8.333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0.132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[10 15]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97.147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5.333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[15 20]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93.987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4.667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input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87.719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78.847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7.333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0.117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99.955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3.666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0.252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110.365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4.333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128.796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3.333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[5 10]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91.067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9.667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-0.020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[10 15]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83.656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10.333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0.565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0.092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[15 20]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111.8816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4.667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0.081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inputPCA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81.436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2.666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-0.045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90.54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107.01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6.666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-0.144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154.186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128.796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3.333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[5 10]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90.278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[10 15]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65.881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8.667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0.709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</w:tr>
      <w:tr w:rsidR="00E63180" w:rsidRPr="00E63180" w:rsidTr="00E63180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[15 20]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195.3809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</w:tr>
    </w:tbl>
    <w:p w:rsidR="00E63180" w:rsidRDefault="00E63180" w:rsidP="005E07FE"/>
    <w:p w:rsidR="00B321BF" w:rsidRDefault="00B321BF" w:rsidP="00D727A6">
      <w:pPr>
        <w:pStyle w:val="ListParagraph"/>
        <w:numPr>
          <w:ilvl w:val="0"/>
          <w:numId w:val="1"/>
        </w:numPr>
      </w:pPr>
      <w:r>
        <w:t>IMPROVE BY SELECTING BEST RESULT AND TWEAKING WITH PARMAS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1010"/>
        <w:gridCol w:w="894"/>
        <w:gridCol w:w="920"/>
        <w:gridCol w:w="931"/>
        <w:gridCol w:w="909"/>
        <w:gridCol w:w="909"/>
        <w:gridCol w:w="1147"/>
        <w:gridCol w:w="1149"/>
        <w:gridCol w:w="1147"/>
      </w:tblGrid>
      <w:tr w:rsidR="00E63180" w:rsidRPr="00E63180" w:rsidTr="00E63180">
        <w:trPr>
          <w:trHeight w:val="12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Data Used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Hidden Layer Sizes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Number of runs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Training function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MSE 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Epoch 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Training-Regression 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Validation-Regression 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Test-Regression </w:t>
            </w:r>
          </w:p>
        </w:tc>
      </w:tr>
      <w:tr w:rsidR="00E63180" w:rsidRPr="00E63180" w:rsidTr="00E63180">
        <w:trPr>
          <w:trHeight w:val="6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inputPCA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trainbfg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65.711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702.333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0.699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0.250</w:t>
            </w:r>
          </w:p>
        </w:tc>
      </w:tr>
      <w:tr w:rsidR="00E63180" w:rsidRPr="00E63180" w:rsidTr="00E631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trainscg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110.093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0.230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-0.087</w:t>
            </w:r>
          </w:p>
        </w:tc>
      </w:tr>
      <w:tr w:rsidR="00E63180" w:rsidRPr="00E63180" w:rsidTr="00E631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trainoss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97.806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13.333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0.245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</w:tr>
      <w:tr w:rsidR="00E63180" w:rsidRPr="00E63180" w:rsidTr="00E631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[5 10]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trainbfg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87.618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227.667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</w:tr>
      <w:tr w:rsidR="00E63180" w:rsidRPr="00E63180" w:rsidTr="00E631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trainscg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78.863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16.667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0.331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-0.060</w:t>
            </w:r>
          </w:p>
        </w:tc>
      </w:tr>
      <w:tr w:rsidR="00E63180" w:rsidRPr="00E63180" w:rsidTr="00E631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63180" w:rsidRPr="00E63180" w:rsidRDefault="00E63180" w:rsidP="00E63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trainoss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113.108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</w:tr>
      <w:tr w:rsidR="00E63180" w:rsidRPr="00E63180" w:rsidTr="00E631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[5 10]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trainbfg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87.618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227.667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</w:tr>
      <w:tr w:rsidR="00E63180" w:rsidRPr="00E63180" w:rsidTr="00E631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trainscg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78.863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16.667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0.331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-0.060</w:t>
            </w:r>
          </w:p>
        </w:tc>
      </w:tr>
      <w:tr w:rsidR="00E63180" w:rsidRPr="00E63180" w:rsidTr="00E631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trainoss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113.108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</w:tr>
      <w:tr w:rsidR="00E63180" w:rsidRPr="00E63180" w:rsidTr="00E631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[10 15]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trainbfg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101.626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31.667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-0.014</w:t>
            </w:r>
          </w:p>
        </w:tc>
      </w:tr>
      <w:tr w:rsidR="00E63180" w:rsidRPr="00E63180" w:rsidTr="00E631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trainscg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64.427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24.667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0.240</w:t>
            </w:r>
          </w:p>
        </w:tc>
      </w:tr>
      <w:tr w:rsidR="00E63180" w:rsidRPr="00E63180" w:rsidTr="00E63180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trainoss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94.649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18.333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0.313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63180" w:rsidRPr="00E63180" w:rsidRDefault="00E63180" w:rsidP="00E63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63180">
              <w:rPr>
                <w:rFonts w:ascii="Calibri" w:eastAsia="Times New Roman" w:hAnsi="Calibri" w:cs="Calibri"/>
                <w:color w:val="000000"/>
                <w:lang w:eastAsia="en-GB"/>
              </w:rPr>
              <w:t>0.062</w:t>
            </w:r>
          </w:p>
        </w:tc>
      </w:tr>
    </w:tbl>
    <w:p w:rsidR="00D727A6" w:rsidRDefault="00D727A6" w:rsidP="00D727A6">
      <w:pPr>
        <w:pStyle w:val="ListParagraph"/>
        <w:numPr>
          <w:ilvl w:val="1"/>
          <w:numId w:val="1"/>
        </w:numPr>
      </w:pPr>
    </w:p>
    <w:p w:rsidR="00B321BF" w:rsidRDefault="00B321BF" w:rsidP="00D727A6">
      <w:pPr>
        <w:pStyle w:val="ListParagraph"/>
        <w:numPr>
          <w:ilvl w:val="0"/>
          <w:numId w:val="1"/>
        </w:numPr>
      </w:pPr>
      <w:r>
        <w:t>DISCUSS CONCLUSIONS</w:t>
      </w:r>
    </w:p>
    <w:p w:rsidR="00D727A6" w:rsidRDefault="00D727A6" w:rsidP="00D727A6">
      <w:pPr>
        <w:pStyle w:val="ListParagraph"/>
        <w:numPr>
          <w:ilvl w:val="1"/>
          <w:numId w:val="1"/>
        </w:numPr>
      </w:pPr>
    </w:p>
    <w:p w:rsidR="00B321BF" w:rsidRDefault="00B321BF" w:rsidP="00B321BF"/>
    <w:p w:rsidR="00095EC8" w:rsidRDefault="00095EC8" w:rsidP="00095EC8">
      <w:r>
        <w:t>Latent = [   78.0850</w:t>
      </w:r>
    </w:p>
    <w:p w:rsidR="00095EC8" w:rsidRDefault="00095EC8" w:rsidP="00095EC8">
      <w:r>
        <w:lastRenderedPageBreak/>
        <w:t xml:space="preserve">   18.1957</w:t>
      </w:r>
    </w:p>
    <w:p w:rsidR="00095EC8" w:rsidRDefault="00095EC8" w:rsidP="00095EC8">
      <w:r>
        <w:t xml:space="preserve">    0.2173</w:t>
      </w:r>
    </w:p>
    <w:p w:rsidR="00095EC8" w:rsidRDefault="00095EC8" w:rsidP="00095EC8">
      <w:r>
        <w:t xml:space="preserve">    0.0204</w:t>
      </w:r>
    </w:p>
    <w:p w:rsidR="00095EC8" w:rsidRDefault="00095EC8" w:rsidP="00095EC8">
      <w:r>
        <w:t xml:space="preserve">    0.0056</w:t>
      </w:r>
    </w:p>
    <w:p w:rsidR="00095EC8" w:rsidRDefault="00095EC8" w:rsidP="00095EC8">
      <w:r>
        <w:t xml:space="preserve">    0.0050</w:t>
      </w:r>
    </w:p>
    <w:p w:rsidR="00095EC8" w:rsidRDefault="00095EC8" w:rsidP="00095EC8">
      <w:r>
        <w:t xml:space="preserve">    0.0027</w:t>
      </w:r>
    </w:p>
    <w:p w:rsidR="00095EC8" w:rsidRDefault="00095EC8" w:rsidP="00095EC8">
      <w:r>
        <w:t xml:space="preserve">    0.0010</w:t>
      </w:r>
    </w:p>
    <w:p w:rsidR="00095EC8" w:rsidRDefault="00095EC8" w:rsidP="00095EC8">
      <w:r>
        <w:t xml:space="preserve">    0.0001</w:t>
      </w:r>
    </w:p>
    <w:p w:rsidR="00095EC8" w:rsidRDefault="00095EC8" w:rsidP="00095EC8">
      <w:r>
        <w:t xml:space="preserve">    0.0000</w:t>
      </w:r>
    </w:p>
    <w:p w:rsidR="00095EC8" w:rsidRDefault="00095EC8" w:rsidP="00095EC8">
      <w:r>
        <w:t xml:space="preserve">    0.0000</w:t>
      </w:r>
    </w:p>
    <w:p w:rsidR="00095EC8" w:rsidRDefault="00095EC8" w:rsidP="00095EC8">
      <w:r>
        <w:t xml:space="preserve">    0.0000</w:t>
      </w:r>
    </w:p>
    <w:p w:rsidR="00095EC8" w:rsidRDefault="00095EC8" w:rsidP="00095EC8">
      <w:r>
        <w:t xml:space="preserve">    0.0000</w:t>
      </w:r>
    </w:p>
    <w:p w:rsidR="00095EC8" w:rsidRDefault="00095EC8" w:rsidP="00095EC8">
      <w:r>
        <w:t xml:space="preserve">    0.0000</w:t>
      </w:r>
    </w:p>
    <w:p w:rsidR="00095EC8" w:rsidRDefault="00095EC8" w:rsidP="00095EC8">
      <w:r>
        <w:t xml:space="preserve">    0.0000</w:t>
      </w:r>
    </w:p>
    <w:p w:rsidR="00B321BF" w:rsidRDefault="00095EC8" w:rsidP="00095EC8">
      <w:r>
        <w:t xml:space="preserve">    </w:t>
      </w:r>
      <w:proofErr w:type="gramStart"/>
      <w:r>
        <w:t>0.0000</w:t>
      </w:r>
      <w:r w:rsidR="00CF0811">
        <w:t xml:space="preserve"> </w:t>
      </w:r>
      <w:r>
        <w:t>]</w:t>
      </w:r>
      <w:proofErr w:type="gramEnd"/>
    </w:p>
    <w:p w:rsidR="00CC087C" w:rsidRDefault="00CC087C" w:rsidP="00095EC8"/>
    <w:p w:rsidR="00CC087C" w:rsidRDefault="00CC087C" w:rsidP="00095EC8">
      <w:r w:rsidRPr="00CC087C">
        <w:rPr>
          <w:noProof/>
          <w:lang w:eastAsia="en-GB"/>
        </w:rPr>
        <w:drawing>
          <wp:inline distT="0" distB="0" distL="0" distR="0">
            <wp:extent cx="5330825" cy="4002405"/>
            <wp:effectExtent l="0" t="0" r="3175" b="0"/>
            <wp:docPr id="13" name="Picture 13" descr="\\userfs\sd1064\w2k\Work\INCAFormative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userfs\sd1064\w2k\Work\INCAFormative\fig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41B6C"/>
    <w:multiLevelType w:val="hybridMultilevel"/>
    <w:tmpl w:val="B07AD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350A4"/>
    <w:multiLevelType w:val="hybridMultilevel"/>
    <w:tmpl w:val="BFC0D8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34"/>
    <w:rsid w:val="00025890"/>
    <w:rsid w:val="00087F0B"/>
    <w:rsid w:val="00095EC8"/>
    <w:rsid w:val="000A186F"/>
    <w:rsid w:val="000B604E"/>
    <w:rsid w:val="00250532"/>
    <w:rsid w:val="003952E4"/>
    <w:rsid w:val="003F7919"/>
    <w:rsid w:val="00475A34"/>
    <w:rsid w:val="004B6EED"/>
    <w:rsid w:val="004D33A2"/>
    <w:rsid w:val="005148B5"/>
    <w:rsid w:val="00543301"/>
    <w:rsid w:val="00547A25"/>
    <w:rsid w:val="0057083B"/>
    <w:rsid w:val="005E07FE"/>
    <w:rsid w:val="008345C2"/>
    <w:rsid w:val="00860BCC"/>
    <w:rsid w:val="008949CB"/>
    <w:rsid w:val="008D1B34"/>
    <w:rsid w:val="008F39E7"/>
    <w:rsid w:val="009157E8"/>
    <w:rsid w:val="00916AF2"/>
    <w:rsid w:val="00962197"/>
    <w:rsid w:val="00964A18"/>
    <w:rsid w:val="00A15044"/>
    <w:rsid w:val="00A50FFB"/>
    <w:rsid w:val="00B263C8"/>
    <w:rsid w:val="00B321BF"/>
    <w:rsid w:val="00B52A9B"/>
    <w:rsid w:val="00B74300"/>
    <w:rsid w:val="00CC087C"/>
    <w:rsid w:val="00CF0811"/>
    <w:rsid w:val="00D36755"/>
    <w:rsid w:val="00D727A6"/>
    <w:rsid w:val="00DC7EB5"/>
    <w:rsid w:val="00E0264B"/>
    <w:rsid w:val="00E60D2E"/>
    <w:rsid w:val="00E63180"/>
    <w:rsid w:val="00EB7B27"/>
    <w:rsid w:val="00F67402"/>
    <w:rsid w:val="00F6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E582"/>
  <w15:chartTrackingRefBased/>
  <w15:docId w15:val="{4DA532F1-91C5-405A-B919-CC0B867F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04E"/>
    <w:pPr>
      <w:ind w:left="720"/>
      <w:contextualSpacing/>
    </w:pPr>
  </w:style>
  <w:style w:type="table" w:styleId="TableGrid">
    <w:name w:val="Table Grid"/>
    <w:basedOn w:val="TableNormal"/>
    <w:uiPriority w:val="39"/>
    <w:rsid w:val="005E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877EB-4474-4438-A801-E7722ADF0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FF2DDC75.dotm</Template>
  <TotalTime>463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Devine</dc:creator>
  <cp:keywords/>
  <dc:description/>
  <cp:lastModifiedBy>Simon Devine</cp:lastModifiedBy>
  <cp:revision>22</cp:revision>
  <dcterms:created xsi:type="dcterms:W3CDTF">2018-01-30T11:25:00Z</dcterms:created>
  <dcterms:modified xsi:type="dcterms:W3CDTF">2018-01-31T12:36:00Z</dcterms:modified>
</cp:coreProperties>
</file>